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F0" w:rsidRDefault="00293AEB" w:rsidP="00CD4809">
      <w:pPr>
        <w:pStyle w:val="Rubrik1"/>
        <w:rPr>
          <w:lang w:val="en-US"/>
        </w:rPr>
      </w:pPr>
      <w:r w:rsidRPr="00293AEB">
        <w:rPr>
          <w:lang w:val="en-US"/>
        </w:rPr>
        <w:t xml:space="preserve">Primal and dual fisheries model </w:t>
      </w:r>
    </w:p>
    <w:p w:rsidR="00CD4809" w:rsidRPr="00CD4809" w:rsidRDefault="00CD4809" w:rsidP="00CD4809">
      <w:r w:rsidRPr="00CD4809">
        <w:t>Reviderat efter bearbetningarna 2013-08-15 till 2013-08-16 i Lund</w:t>
      </w:r>
    </w:p>
    <w:p w:rsidR="00FF1DF0" w:rsidRPr="00CD4809" w:rsidRDefault="00FF1DF0"/>
    <w:p w:rsidR="00FF1DF0" w:rsidRDefault="00FF1DF0" w:rsidP="004227A5">
      <w:pPr>
        <w:pStyle w:val="Rubrik2"/>
        <w:rPr>
          <w:lang w:val="en-US"/>
        </w:rPr>
      </w:pPr>
      <w:r w:rsidRPr="00FF1DF0">
        <w:rPr>
          <w:lang w:val="en-US"/>
        </w:rPr>
        <w:t xml:space="preserve">Primal model </w:t>
      </w:r>
    </w:p>
    <w:p w:rsidR="004227A5" w:rsidRDefault="004227A5" w:rsidP="004227A5">
      <w:pPr>
        <w:rPr>
          <w:lang w:val="en-US"/>
        </w:rPr>
      </w:pPr>
    </w:p>
    <w:p w:rsidR="005B313E" w:rsidRPr="005B313E" w:rsidRDefault="00396EC9" w:rsidP="004227A5">
      <w:pPr>
        <w:rPr>
          <w:b/>
          <w:lang w:val="en-US"/>
        </w:rPr>
      </w:pPr>
      <w:r w:rsidRPr="005B313E">
        <w:rPr>
          <w:b/>
          <w:lang w:val="en-US"/>
        </w:rPr>
        <w:t xml:space="preserve">Objective function </w:t>
      </w:r>
    </w:p>
    <w:p w:rsidR="00396EC9" w:rsidRDefault="005B313E" w:rsidP="004227A5">
      <w:pPr>
        <w:rPr>
          <w:lang w:val="en-US"/>
        </w:rPr>
      </w:pPr>
      <w:r>
        <w:rPr>
          <w:lang w:val="en-US"/>
        </w:rPr>
        <w:t xml:space="preserve">Definition: </w:t>
      </w:r>
      <w:r w:rsidR="00396EC9">
        <w:rPr>
          <w:lang w:val="en-US"/>
        </w:rPr>
        <w:t>maximize Revenues (p*catch) minus VC (</w:t>
      </w:r>
      <w:proofErr w:type="spellStart"/>
      <w:proofErr w:type="gramStart"/>
      <w:r w:rsidR="00396EC9">
        <w:rPr>
          <w:lang w:val="en-US"/>
        </w:rPr>
        <w:t>vc</w:t>
      </w:r>
      <w:proofErr w:type="spellEnd"/>
      <w:r w:rsidR="00396EC9">
        <w:rPr>
          <w:lang w:val="en-US"/>
        </w:rPr>
        <w:t>*</w:t>
      </w:r>
      <w:proofErr w:type="gramEnd"/>
      <w:r w:rsidR="00396EC9">
        <w:rPr>
          <w:lang w:val="en-US"/>
        </w:rPr>
        <w:t>annual effort) minus FC (fc*vessels)</w:t>
      </w:r>
    </w:p>
    <w:p w:rsidR="005B313E" w:rsidRPr="004227A5" w:rsidRDefault="00825BD2" w:rsidP="004227A5">
      <w:pPr>
        <w:rPr>
          <w:lang w:val="en-US"/>
        </w:rPr>
      </w:pPr>
      <w:r>
        <w:rPr>
          <w:lang w:val="en-US"/>
        </w:rPr>
        <w:t>Dimension</w:t>
      </w:r>
      <w:r w:rsidR="005B313E">
        <w:rPr>
          <w:lang w:val="en-US"/>
        </w:rPr>
        <w:t>: Scalar</w:t>
      </w:r>
    </w:p>
    <w:p w:rsidR="00FF1DF0" w:rsidRPr="00293AEB" w:rsidRDefault="00D7310F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f,s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f,s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seg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vessels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</m:sSub>
        </m:oMath>
      </m:oMathPara>
    </w:p>
    <w:p w:rsidR="005B313E" w:rsidRDefault="000E595A">
      <w:pPr>
        <w:rPr>
          <w:lang w:val="en-US"/>
        </w:rPr>
      </w:pPr>
      <w:r w:rsidRPr="005B313E">
        <w:rPr>
          <w:b/>
          <w:lang w:val="en-US"/>
        </w:rPr>
        <w:t>Catch</w:t>
      </w:r>
      <w:r w:rsidR="005B313E">
        <w:rPr>
          <w:lang w:val="en-US"/>
        </w:rPr>
        <w:t xml:space="preserve"> </w:t>
      </w:r>
    </w:p>
    <w:p w:rsidR="00293AEB" w:rsidRDefault="005B313E">
      <w:pPr>
        <w:rPr>
          <w:lang w:val="en-US"/>
        </w:rPr>
      </w:pPr>
      <w:r>
        <w:rPr>
          <w:lang w:val="en-US"/>
        </w:rPr>
        <w:t>Definition:</w:t>
      </w:r>
      <w:r w:rsidR="000E595A">
        <w:rPr>
          <w:lang w:val="en-US"/>
        </w:rPr>
        <w:t xml:space="preserve"> </w:t>
      </w:r>
      <w:r w:rsidR="00CD4809">
        <w:rPr>
          <w:lang w:val="en-US"/>
        </w:rPr>
        <w:t>Total catch as a function of effort and parameter values.</w:t>
      </w:r>
    </w:p>
    <w:p w:rsidR="005B313E" w:rsidRDefault="00825BD2">
      <w:pPr>
        <w:rPr>
          <w:lang w:val="en-US"/>
        </w:rPr>
      </w:pPr>
      <w:r>
        <w:rPr>
          <w:lang w:val="en-US"/>
        </w:rPr>
        <w:t>Dimension</w:t>
      </w:r>
      <w:r w:rsidR="005B313E">
        <w:rPr>
          <w:lang w:val="en-US"/>
        </w:rPr>
        <w:t xml:space="preserve">: f*s matrix with annual catches of </w:t>
      </w:r>
      <w:r w:rsidR="00A91D88">
        <w:rPr>
          <w:lang w:val="en-US"/>
        </w:rPr>
        <w:t>all</w:t>
      </w:r>
      <w:r w:rsidR="005B313E">
        <w:rPr>
          <w:lang w:val="en-US"/>
        </w:rPr>
        <w:t xml:space="preserve"> species for </w:t>
      </w:r>
      <w:r w:rsidR="00A91D88">
        <w:rPr>
          <w:lang w:val="en-US"/>
        </w:rPr>
        <w:t>all</w:t>
      </w:r>
      <w:r w:rsidR="005B313E">
        <w:rPr>
          <w:lang w:val="en-US"/>
        </w:rPr>
        <w:t xml:space="preserve"> métier</w:t>
      </w:r>
    </w:p>
    <w:p w:rsidR="00D17796" w:rsidRDefault="00D17796">
      <w:pPr>
        <w:rPr>
          <w:lang w:val="en-US"/>
        </w:rPr>
      </w:pPr>
      <w:r>
        <w:rPr>
          <w:lang w:val="en-US"/>
        </w:rPr>
        <w:t xml:space="preserve">Lagrange multiplier:        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f,s</m:t>
            </m:r>
          </m:sub>
          <m:sup>
            <m:r>
              <w:rPr>
                <w:rFonts w:ascii="Cambria Math" w:hAnsi="Cambria Math"/>
                <w:lang w:val="en-US"/>
              </w:rPr>
              <m:t>catch</m:t>
            </m:r>
          </m:sup>
        </m:sSubSup>
      </m:oMath>
    </w:p>
    <w:p w:rsidR="000E595A" w:rsidRDefault="00D17796">
      <w:pPr>
        <w:rPr>
          <w:rFonts w:eastAsiaTheme="minorEastAsia"/>
          <w:lang w:val="en-US"/>
        </w:rPr>
      </w:pPr>
      <w:r>
        <w:rPr>
          <w:lang w:val="en-US"/>
        </w:rPr>
        <w:t xml:space="preserve">Equation: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catch</m:t>
            </m:r>
          </m:e>
          <m:sub>
            <m:r>
              <w:rPr>
                <w:rFonts w:ascii="Cambria Math" w:hAnsi="Cambria Math"/>
                <w:lang w:val="en-US"/>
              </w:rPr>
              <m:t>fs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fs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catchintercep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catchslop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  <w:lang w:val="en-US"/>
              </w:rPr>
              <m:t>e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d>
      </m:oMath>
    </w:p>
    <w:p w:rsidR="00CD4809" w:rsidRDefault="00CD4809">
      <w:pPr>
        <w:rPr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</m:t>
            </m:r>
          </m:sub>
        </m:sSub>
      </m:oMath>
      <w:r>
        <w:rPr>
          <w:rFonts w:eastAsiaTheme="minorEastAsia"/>
          <w:lang w:val="en-US"/>
        </w:rPr>
        <w:t xml:space="preserve"> is the distribution of catch of each species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in each </w:t>
      </w:r>
      <w:proofErr w:type="gramStart"/>
      <w:r>
        <w:rPr>
          <w:rFonts w:eastAsiaTheme="minorEastAsia"/>
          <w:lang w:val="en-US"/>
        </w:rPr>
        <w:t xml:space="preserve">fishery </w:t>
      </w:r>
      <w:proofErr w:type="gramEnd"/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>, measured in metric tons per day of effort.</w:t>
      </w:r>
    </w:p>
    <w:p w:rsidR="004227A5" w:rsidRDefault="004227A5">
      <w:pPr>
        <w:rPr>
          <w:lang w:val="en-US"/>
        </w:rPr>
      </w:pPr>
    </w:p>
    <w:p w:rsidR="00D72E78" w:rsidRPr="00D72E78" w:rsidRDefault="00D72E78">
      <w:pPr>
        <w:rPr>
          <w:b/>
          <w:lang w:val="en-US"/>
        </w:rPr>
      </w:pPr>
      <w:r w:rsidRPr="00D72E78">
        <w:rPr>
          <w:b/>
          <w:lang w:val="en-US"/>
        </w:rPr>
        <w:t>Effort constraint</w:t>
      </w:r>
      <w:r w:rsidR="00F32E3E">
        <w:rPr>
          <w:b/>
          <w:lang w:val="en-US"/>
        </w:rPr>
        <w:t xml:space="preserve"> per segment</w:t>
      </w:r>
    </w:p>
    <w:p w:rsidR="00D72E78" w:rsidRDefault="00D72E78">
      <w:pPr>
        <w:rPr>
          <w:lang w:val="en-US"/>
        </w:rPr>
      </w:pPr>
      <w:r>
        <w:rPr>
          <w:lang w:val="en-US"/>
        </w:rPr>
        <w:t xml:space="preserve">Definition: Effort </w:t>
      </w:r>
      <w:r w:rsidR="00D1183B">
        <w:rPr>
          <w:lang w:val="en-US"/>
        </w:rPr>
        <w:t>constraint</w:t>
      </w:r>
      <w:r w:rsidR="00A762E6">
        <w:rPr>
          <w:lang w:val="en-US"/>
        </w:rPr>
        <w:t>,</w:t>
      </w:r>
      <w:r w:rsidR="00D1183B">
        <w:rPr>
          <w:lang w:val="en-US"/>
        </w:rPr>
        <w:t xml:space="preserve"> total annual fishing days possible </w:t>
      </w:r>
      <w:r w:rsidR="00A762E6">
        <w:rPr>
          <w:lang w:val="en-US"/>
        </w:rPr>
        <w:t>per segment</w:t>
      </w:r>
      <w:r w:rsidR="00D1183B">
        <w:rPr>
          <w:lang w:val="en-US"/>
        </w:rPr>
        <w:t xml:space="preserve"> (days per vessel and year)</w:t>
      </w:r>
    </w:p>
    <w:p w:rsidR="00D72E78" w:rsidRDefault="00825BD2">
      <w:pPr>
        <w:rPr>
          <w:lang w:val="en-US"/>
        </w:rPr>
      </w:pPr>
      <w:r>
        <w:rPr>
          <w:lang w:val="en-US"/>
        </w:rPr>
        <w:t>Dimension</w:t>
      </w:r>
      <w:r w:rsidR="00D72E78">
        <w:rPr>
          <w:lang w:val="en-US"/>
        </w:rPr>
        <w:t xml:space="preserve">: </w:t>
      </w:r>
      <w:proofErr w:type="spellStart"/>
      <w:r w:rsidR="00D72E78">
        <w:rPr>
          <w:lang w:val="en-US"/>
        </w:rPr>
        <w:t>seg</w:t>
      </w:r>
      <w:proofErr w:type="spellEnd"/>
      <w:r w:rsidR="00D72E78">
        <w:rPr>
          <w:lang w:val="en-US"/>
        </w:rPr>
        <w:t xml:space="preserve"> matrix of effort</w:t>
      </w:r>
    </w:p>
    <w:p w:rsidR="0031659C" w:rsidRDefault="0031659C" w:rsidP="0031659C">
      <w:pPr>
        <w:rPr>
          <w:lang w:val="en-US"/>
        </w:rPr>
      </w:pPr>
      <w:r>
        <w:rPr>
          <w:lang w:val="en-US"/>
        </w:rPr>
        <w:t xml:space="preserve">Lagrange multiplier:        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seg</m:t>
            </m:r>
          </m:sub>
          <m:sup>
            <m:r>
              <w:rPr>
                <w:rFonts w:ascii="Cambria Math" w:hAnsi="Cambria Math"/>
                <w:lang w:val="en-US"/>
              </w:rPr>
              <m:t>effRestrSeg</m:t>
            </m:r>
          </m:sup>
        </m:sSubSup>
      </m:oMath>
    </w:p>
    <w:p w:rsidR="0031659C" w:rsidRDefault="0031659C">
      <w:pPr>
        <w:rPr>
          <w:lang w:val="en-US"/>
        </w:rPr>
      </w:pPr>
    </w:p>
    <w:p w:rsidR="00D72E78" w:rsidRDefault="00D17796" w:rsidP="00D17796">
      <w:pPr>
        <w:rPr>
          <w:rFonts w:eastAsiaTheme="minorEastAsia"/>
          <w:lang w:val="en-US"/>
        </w:rPr>
      </w:pPr>
      <w:r>
        <w:rPr>
          <w:lang w:val="en-US"/>
        </w:rPr>
        <w:t xml:space="preserve">Equation:                            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f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g_fish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seg,f</m:t>
                    </m:r>
                  </m:sub>
                </m:sSub>
              </m:e>
              <m:sub/>
            </m:sSub>
            <m:r>
              <w:rPr>
                <w:rFonts w:ascii="Cambria Math" w:hAnsi="Cambria Math"/>
                <w:lang w:val="en-US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vessels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seg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maxEffSeg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seg</m:t>
                </m:r>
              </m:sub>
            </m:sSub>
          </m:e>
        </m:nary>
      </m:oMath>
    </w:p>
    <w:p w:rsidR="00F32E3E" w:rsidRDefault="00F32E3E" w:rsidP="00D17796">
      <w:pPr>
        <w:rPr>
          <w:lang w:val="en-US"/>
        </w:rPr>
      </w:pPr>
    </w:p>
    <w:p w:rsidR="00F32E3E" w:rsidRPr="00D72E78" w:rsidRDefault="00F32E3E" w:rsidP="00F32E3E">
      <w:pPr>
        <w:rPr>
          <w:b/>
          <w:lang w:val="en-US"/>
        </w:rPr>
      </w:pPr>
      <w:r w:rsidRPr="00D72E78">
        <w:rPr>
          <w:b/>
          <w:lang w:val="en-US"/>
        </w:rPr>
        <w:t>Effort constraint</w:t>
      </w:r>
      <w:r>
        <w:rPr>
          <w:b/>
          <w:lang w:val="en-US"/>
        </w:rPr>
        <w:t xml:space="preserve"> per fishery</w:t>
      </w:r>
    </w:p>
    <w:p w:rsidR="00F32E3E" w:rsidRDefault="00D1183B" w:rsidP="00F32E3E">
      <w:pPr>
        <w:rPr>
          <w:lang w:val="en-US"/>
        </w:rPr>
      </w:pPr>
      <w:r>
        <w:rPr>
          <w:lang w:val="en-US"/>
        </w:rPr>
        <w:t>Definition: Effort constraint</w:t>
      </w:r>
      <w:r w:rsidR="00F32E3E">
        <w:rPr>
          <w:lang w:val="en-US"/>
        </w:rPr>
        <w:t xml:space="preserve"> per f</w:t>
      </w:r>
      <w:r>
        <w:rPr>
          <w:lang w:val="en-US"/>
        </w:rPr>
        <w:t xml:space="preserve">ishery, limiting </w:t>
      </w:r>
      <w:r w:rsidR="00F32E3E">
        <w:rPr>
          <w:lang w:val="en-US"/>
        </w:rPr>
        <w:t>total number of days</w:t>
      </w:r>
      <w:r>
        <w:rPr>
          <w:lang w:val="en-US"/>
        </w:rPr>
        <w:t xml:space="preserve"> per vessel in each fishery (</w:t>
      </w:r>
      <w:r w:rsidR="00F32E3E">
        <w:rPr>
          <w:lang w:val="en-US"/>
        </w:rPr>
        <w:t>computed based on length of season and season overlap).</w:t>
      </w:r>
    </w:p>
    <w:p w:rsidR="00F32E3E" w:rsidRDefault="00F32E3E" w:rsidP="00F32E3E">
      <w:pPr>
        <w:rPr>
          <w:lang w:val="en-US"/>
        </w:rPr>
      </w:pPr>
      <w:r>
        <w:rPr>
          <w:lang w:val="en-US"/>
        </w:rPr>
        <w:lastRenderedPageBreak/>
        <w:t>Dimension: f matrix of effort</w:t>
      </w:r>
    </w:p>
    <w:p w:rsidR="00F32E3E" w:rsidRDefault="00F32E3E" w:rsidP="00F32E3E">
      <w:pPr>
        <w:rPr>
          <w:lang w:val="en-US"/>
        </w:rPr>
      </w:pPr>
      <w:r>
        <w:rPr>
          <w:lang w:val="en-US"/>
        </w:rPr>
        <w:t xml:space="preserve">Lagrange multiplier:        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effRestrFishery</m:t>
            </m:r>
          </m:sup>
        </m:sSubSup>
      </m:oMath>
    </w:p>
    <w:p w:rsidR="00F32E3E" w:rsidRDefault="00F32E3E" w:rsidP="00F32E3E">
      <w:pPr>
        <w:rPr>
          <w:lang w:val="en-US"/>
        </w:rPr>
      </w:pPr>
    </w:p>
    <w:p w:rsidR="00D72E78" w:rsidRDefault="00F32E3E">
      <w:pPr>
        <w:rPr>
          <w:lang w:val="en-US"/>
        </w:rPr>
      </w:pPr>
      <w:r>
        <w:rPr>
          <w:lang w:val="en-US"/>
        </w:rPr>
        <w:t xml:space="preserve">Equation: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≤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seg</m:t>
            </m:r>
          </m:sub>
          <m:sup/>
          <m:e>
            <m:r>
              <w:rPr>
                <w:rFonts w:ascii="Cambria Math" w:hAnsi="Cambria Math"/>
                <w:lang w:val="en-US"/>
              </w:rPr>
              <m:t>vessel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seg</m:t>
                </m:r>
              </m:sub>
            </m:sSub>
            <m:r>
              <w:rPr>
                <w:rFonts w:ascii="Cambria Math" w:hAnsi="Cambria Math"/>
                <w:lang w:val="en-US"/>
              </w:rPr>
              <m:t>*se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g_fish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seg,f</m:t>
                </m:r>
              </m:sub>
            </m:sSub>
            <m:r>
              <w:rPr>
                <w:rFonts w:ascii="Cambria Math" w:hAnsi="Cambria Math"/>
                <w:lang w:val="en-US"/>
              </w:rPr>
              <m:t>*maxEffFishery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nary>
      </m:oMath>
    </w:p>
    <w:p w:rsidR="00F32E3E" w:rsidRDefault="00F32E3E">
      <w:pPr>
        <w:rPr>
          <w:lang w:val="en-US"/>
        </w:rPr>
      </w:pPr>
    </w:p>
    <w:p w:rsidR="00A81588" w:rsidRDefault="00A81588">
      <w:pPr>
        <w:rPr>
          <w:b/>
          <w:lang w:val="en-US"/>
        </w:rPr>
      </w:pPr>
      <w:r w:rsidRPr="00A81588">
        <w:rPr>
          <w:b/>
          <w:lang w:val="en-US"/>
        </w:rPr>
        <w:t>Catch (quota) constraint</w:t>
      </w:r>
    </w:p>
    <w:p w:rsidR="000C08B6" w:rsidRPr="000C08B6" w:rsidRDefault="000C08B6">
      <w:pPr>
        <w:rPr>
          <w:lang w:val="en-US"/>
        </w:rPr>
      </w:pPr>
      <w:r>
        <w:rPr>
          <w:lang w:val="en-US"/>
        </w:rPr>
        <w:t>Definition: Catch constrained by quotas</w:t>
      </w:r>
      <w:r w:rsidR="0024496D">
        <w:rPr>
          <w:lang w:val="en-US"/>
        </w:rPr>
        <w:t xml:space="preserve">, defined over </w:t>
      </w:r>
      <w:proofErr w:type="spellStart"/>
      <w:r w:rsidR="0024496D">
        <w:rPr>
          <w:lang w:val="en-US"/>
        </w:rPr>
        <w:t>quotaArea</w:t>
      </w:r>
      <w:proofErr w:type="spellEnd"/>
      <w:r w:rsidR="0024496D">
        <w:rPr>
          <w:lang w:val="en-US"/>
        </w:rPr>
        <w:t xml:space="preserve"> and </w:t>
      </w:r>
      <w:proofErr w:type="spellStart"/>
      <w:r w:rsidR="0024496D">
        <w:rPr>
          <w:lang w:val="en-US"/>
        </w:rPr>
        <w:t>quotaSpecies</w:t>
      </w:r>
      <w:proofErr w:type="spellEnd"/>
    </w:p>
    <w:p w:rsidR="00A81588" w:rsidRDefault="00825BD2">
      <w:pPr>
        <w:rPr>
          <w:lang w:val="en-US"/>
        </w:rPr>
      </w:pPr>
      <w:r>
        <w:rPr>
          <w:lang w:val="en-US"/>
        </w:rPr>
        <w:t xml:space="preserve">Dimension: </w:t>
      </w:r>
      <w:proofErr w:type="spellStart"/>
      <w:r w:rsidR="00F87F8E">
        <w:rPr>
          <w:lang w:val="en-US"/>
        </w:rPr>
        <w:t>Quotaspecies</w:t>
      </w:r>
      <w:proofErr w:type="spellEnd"/>
      <w:r w:rsidR="00F87F8E">
        <w:rPr>
          <w:lang w:val="en-US"/>
        </w:rPr>
        <w:t>*</w:t>
      </w:r>
      <w:proofErr w:type="spellStart"/>
      <w:r w:rsidR="00F87F8E">
        <w:rPr>
          <w:lang w:val="en-US"/>
        </w:rPr>
        <w:t>Quotaarea</w:t>
      </w:r>
      <w:proofErr w:type="spellEnd"/>
      <w:r w:rsidR="00F87F8E">
        <w:rPr>
          <w:lang w:val="en-US"/>
        </w:rPr>
        <w:t xml:space="preserve"> matrix</w:t>
      </w:r>
    </w:p>
    <w:p w:rsidR="0031659C" w:rsidRDefault="0031659C" w:rsidP="0031659C">
      <w:pPr>
        <w:rPr>
          <w:lang w:val="en-US"/>
        </w:rPr>
      </w:pPr>
      <w:r>
        <w:rPr>
          <w:lang w:val="en-US"/>
        </w:rPr>
        <w:t xml:space="preserve">Lagrange multiplier:        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qs,qa</m:t>
            </m:r>
          </m:sub>
          <m:sup>
            <m:r>
              <w:rPr>
                <w:rFonts w:ascii="Cambria Math" w:hAnsi="Cambria Math"/>
                <w:lang w:val="en-US"/>
              </w:rPr>
              <m:t>catchQuota</m:t>
            </m:r>
          </m:sup>
        </m:sSubSup>
      </m:oMath>
    </w:p>
    <w:p w:rsidR="0031659C" w:rsidRDefault="0031659C">
      <w:pPr>
        <w:rPr>
          <w:lang w:val="en-US"/>
        </w:rPr>
      </w:pPr>
    </w:p>
    <w:p w:rsidR="00F87F8E" w:rsidRDefault="00D17796">
      <w:pPr>
        <w:rPr>
          <w:lang w:val="en-US"/>
        </w:rPr>
      </w:pPr>
      <w:r>
        <w:rPr>
          <w:lang w:val="en-US"/>
        </w:rPr>
        <w:t xml:space="preserve">Equation:                            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f,s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catch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f,s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qs,qa,f,s</m:t>
                </m:r>
              </m:sub>
            </m:sSub>
            <m:r>
              <w:rPr>
                <w:rFonts w:ascii="Cambria Math" w:hAnsi="Cambria Math"/>
                <w:lang w:val="en-US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TAC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qs,qa</m:t>
                </m:r>
              </m:sub>
            </m:sSub>
          </m:e>
        </m:nary>
      </m:oMath>
    </w:p>
    <w:p w:rsidR="00A81588" w:rsidRDefault="009072E0">
      <w:r w:rsidRPr="009072E0">
        <w:rPr>
          <w:highlight w:val="yellow"/>
        </w:rPr>
        <w:t xml:space="preserve">Check: ska I vara </w:t>
      </w:r>
      <w:proofErr w:type="spellStart"/>
      <w:r w:rsidRPr="009072E0">
        <w:rPr>
          <w:highlight w:val="yellow"/>
        </w:rPr>
        <w:t>def</w:t>
      </w:r>
      <w:proofErr w:type="spellEnd"/>
      <w:r w:rsidRPr="009072E0">
        <w:rPr>
          <w:highlight w:val="yellow"/>
        </w:rPr>
        <w:t xml:space="preserve"> </w:t>
      </w:r>
      <w:r>
        <w:rPr>
          <w:highlight w:val="yellow"/>
        </w:rPr>
        <w:t>ö</w:t>
      </w:r>
      <w:r w:rsidRPr="009072E0">
        <w:rPr>
          <w:highlight w:val="yellow"/>
        </w:rPr>
        <w:t>ver f och s</w:t>
      </w:r>
      <w:proofErr w:type="gramStart"/>
      <w:r w:rsidRPr="009072E0">
        <w:rPr>
          <w:highlight w:val="yellow"/>
        </w:rPr>
        <w:t>??,</w:t>
      </w:r>
      <w:proofErr w:type="gramEnd"/>
      <w:r w:rsidRPr="009072E0">
        <w:rPr>
          <w:highlight w:val="yellow"/>
        </w:rPr>
        <w:t xml:space="preserve"> räcker det inte med </w:t>
      </w:r>
      <w:proofErr w:type="spellStart"/>
      <w:r w:rsidRPr="009072E0">
        <w:rPr>
          <w:highlight w:val="yellow"/>
        </w:rPr>
        <w:t>qs</w:t>
      </w:r>
      <w:proofErr w:type="spellEnd"/>
      <w:r w:rsidRPr="009072E0">
        <w:rPr>
          <w:highlight w:val="yellow"/>
        </w:rPr>
        <w:t xml:space="preserve"> och </w:t>
      </w:r>
      <w:proofErr w:type="spellStart"/>
      <w:r w:rsidRPr="009072E0">
        <w:rPr>
          <w:highlight w:val="yellow"/>
        </w:rPr>
        <w:t>qa</w:t>
      </w:r>
      <w:proofErr w:type="spellEnd"/>
      <w:r w:rsidRPr="009072E0">
        <w:rPr>
          <w:highlight w:val="yellow"/>
        </w:rPr>
        <w:t>?</w:t>
      </w:r>
    </w:p>
    <w:p w:rsidR="005543E3" w:rsidRPr="00A827F4" w:rsidRDefault="005543E3">
      <w:pPr>
        <w:rPr>
          <w:b/>
        </w:rPr>
      </w:pPr>
    </w:p>
    <w:p w:rsidR="003B5419" w:rsidRPr="003B5419" w:rsidRDefault="003B5419">
      <w:pPr>
        <w:rPr>
          <w:b/>
          <w:lang w:val="en-US"/>
        </w:rPr>
      </w:pPr>
      <w:r w:rsidRPr="003B5419">
        <w:rPr>
          <w:b/>
          <w:lang w:val="en-US"/>
        </w:rPr>
        <w:t>Positive effort</w:t>
      </w:r>
    </w:p>
    <w:p w:rsidR="003B5419" w:rsidRPr="003B5419" w:rsidRDefault="00D1183B">
      <w:pPr>
        <w:rPr>
          <w:lang w:val="en-US"/>
        </w:rPr>
      </w:pPr>
      <w:r>
        <w:rPr>
          <w:lang w:val="en-US"/>
        </w:rPr>
        <w:t>Definition: Annual e</w:t>
      </w:r>
      <w:r w:rsidR="003B5419" w:rsidRPr="003B5419">
        <w:rPr>
          <w:lang w:val="en-US"/>
        </w:rPr>
        <w:t>ffort cannot be negative</w:t>
      </w:r>
      <w:r>
        <w:rPr>
          <w:lang w:val="en-US"/>
        </w:rPr>
        <w:t xml:space="preserve"> for any fishery</w:t>
      </w:r>
    </w:p>
    <w:p w:rsidR="00D17796" w:rsidRDefault="00D1183B">
      <w:pPr>
        <w:rPr>
          <w:lang w:val="en-US"/>
        </w:rPr>
      </w:pPr>
      <w:r>
        <w:rPr>
          <w:lang w:val="en-US"/>
        </w:rPr>
        <w:t>Dimension: f</w:t>
      </w:r>
      <w:r w:rsidR="003B5419">
        <w:rPr>
          <w:lang w:val="en-US"/>
        </w:rPr>
        <w:t xml:space="preserve"> matrix</w:t>
      </w:r>
      <w:r w:rsidR="00D17796" w:rsidRPr="00D17796">
        <w:rPr>
          <w:lang w:val="en-US"/>
        </w:rPr>
        <w:t xml:space="preserve"> </w:t>
      </w:r>
    </w:p>
    <w:p w:rsidR="0031659C" w:rsidRDefault="0031659C" w:rsidP="0031659C">
      <w:pPr>
        <w:rPr>
          <w:lang w:val="en-US"/>
        </w:rPr>
      </w:pPr>
      <w:r>
        <w:rPr>
          <w:lang w:val="en-US"/>
        </w:rPr>
        <w:t xml:space="preserve">Lagrange multiplier:                          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effortNonNeg</m:t>
            </m:r>
          </m:sup>
        </m:sSubSup>
      </m:oMath>
    </w:p>
    <w:p w:rsidR="0031659C" w:rsidRDefault="0031659C">
      <w:pPr>
        <w:rPr>
          <w:lang w:val="en-US"/>
        </w:rPr>
      </w:pPr>
    </w:p>
    <w:p w:rsidR="003B5419" w:rsidRPr="009E66E0" w:rsidRDefault="00D17796">
      <w:pPr>
        <w:rPr>
          <w:lang w:val="en-US"/>
        </w:rPr>
      </w:pPr>
      <w:r w:rsidRPr="009E66E0">
        <w:rPr>
          <w:lang w:val="en-US"/>
        </w:rPr>
        <w:t xml:space="preserve">Equation: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</w:p>
    <w:p w:rsidR="00001075" w:rsidRDefault="00001075">
      <w:pPr>
        <w:rPr>
          <w:b/>
          <w:lang w:val="en-US"/>
        </w:rPr>
      </w:pPr>
    </w:p>
    <w:p w:rsidR="00001075" w:rsidRDefault="00001075">
      <w:pPr>
        <w:rPr>
          <w:b/>
          <w:lang w:val="en-US"/>
        </w:rPr>
      </w:pPr>
    </w:p>
    <w:p w:rsidR="00001075" w:rsidRDefault="00001075">
      <w:pPr>
        <w:rPr>
          <w:b/>
          <w:lang w:val="en-US"/>
        </w:rPr>
      </w:pPr>
    </w:p>
    <w:p w:rsidR="00001075" w:rsidRPr="00CD4809" w:rsidRDefault="00001075">
      <w:pPr>
        <w:rPr>
          <w:lang w:val="en-US"/>
        </w:rPr>
      </w:pPr>
    </w:p>
    <w:p w:rsidR="00A1505C" w:rsidRPr="00CD4809" w:rsidRDefault="00A1505C" w:rsidP="00A1505C">
      <w:pPr>
        <w:pStyle w:val="Rubrik2"/>
        <w:rPr>
          <w:lang w:val="en-US"/>
        </w:rPr>
      </w:pPr>
      <w:r w:rsidRPr="00CD4809">
        <w:rPr>
          <w:lang w:val="en-US"/>
        </w:rPr>
        <w:t>The Lagrange equation</w:t>
      </w:r>
    </w:p>
    <w:p w:rsidR="00A1505C" w:rsidRPr="00CD4809" w:rsidRDefault="00A1505C" w:rsidP="00A1505C">
      <w:pPr>
        <w:rPr>
          <w:lang w:val="en-US"/>
        </w:rPr>
      </w:pPr>
    </w:p>
    <w:p w:rsidR="00CD33B6" w:rsidRPr="00FB4AA3" w:rsidRDefault="00D7310F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L=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seg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vessels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</m:sSub>
        </m:oMath>
      </m:oMathPara>
    </w:p>
    <w:p w:rsidR="00CD33B6" w:rsidRPr="00594639" w:rsidRDefault="00FB4AA3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f,s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catc</m:t>
                  </m:r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catchintercep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catchslop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nary>
        </m:oMath>
      </m:oMathPara>
    </w:p>
    <w:p w:rsidR="00CD33B6" w:rsidRPr="00594639" w:rsidRDefault="00FB4AA3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seg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seg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effRestrSeg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segFis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seg,f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vessels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maxEffSeg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CD33B6" w:rsidRPr="00594639" w:rsidRDefault="00FB4AA3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qs,qa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qs,qa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catchQuota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f,s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catch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f,s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qs,qa,f,s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TAC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qs,qa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CD33B6" w:rsidRPr="00594639" w:rsidRDefault="00FB4AA3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effortNonNeg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-ea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</m:t>
                  </m:r>
                </m:e>
              </m:d>
            </m:e>
          </m:nary>
        </m:oMath>
      </m:oMathPara>
    </w:p>
    <w:p w:rsidR="00CD33B6" w:rsidRPr="00594639" w:rsidRDefault="00FB4AA3" w:rsidP="00CD33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effRestrFishery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vessel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seg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*segFis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seg,f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*maxEffFishe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ry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nary>
                    </m:e>
                    <m:sub/>
                  </m:sSub>
                </m:e>
              </m:d>
            </m:e>
          </m:nary>
        </m:oMath>
      </m:oMathPara>
    </w:p>
    <w:p w:rsidR="00F111FA" w:rsidRPr="00CD33B6" w:rsidRDefault="00F111FA" w:rsidP="00A92821">
      <w:pPr>
        <w:pStyle w:val="Rubrik1"/>
        <w:rPr>
          <w:rFonts w:asciiTheme="minorHAnsi" w:eastAsiaTheme="minorEastAsia" w:hAnsiTheme="minorHAnsi" w:cstheme="minorBidi"/>
          <w:lang w:val="en-US"/>
        </w:rPr>
      </w:pPr>
      <w:r w:rsidRPr="00F111FA">
        <w:rPr>
          <w:rFonts w:eastAsiaTheme="minorEastAsia"/>
          <w:lang w:val="en-US"/>
        </w:rPr>
        <w:t>First order conditions</w:t>
      </w:r>
    </w:p>
    <w:p w:rsidR="00CD33B6" w:rsidRDefault="00D118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respect to annual effort (</w:t>
      </w:r>
      <w:proofErr w:type="spellStart"/>
      <w:r>
        <w:rPr>
          <w:rFonts w:eastAsiaTheme="minorEastAsia"/>
          <w:lang w:val="en-US"/>
        </w:rPr>
        <w:t>ea</w:t>
      </w:r>
      <w:proofErr w:type="spellEnd"/>
      <w:r>
        <w:rPr>
          <w:rFonts w:eastAsiaTheme="minorEastAsia"/>
          <w:lang w:val="en-US"/>
        </w:rPr>
        <w:t>)</w:t>
      </w:r>
    </w:p>
    <w:p w:rsidR="00CD33B6" w:rsidRDefault="00D7310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=-v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catch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catchintercep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+catchslop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  <m:sup/>
                      </m:sSubSup>
                    </m:e>
                  </m:d>
                </m:e>
              </m:nary>
            </m:e>
            <m:sub/>
            <m:sup/>
          </m:sSubSup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seg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segFis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seg,f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seg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effRestrSeg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effortNonNeg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effRestrFishery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048CD" w:rsidRDefault="00B048CD">
      <w:pPr>
        <w:rPr>
          <w:rFonts w:eastAsiaTheme="minorEastAsia"/>
          <w:lang w:val="en-US"/>
        </w:rPr>
      </w:pPr>
    </w:p>
    <w:p w:rsidR="00B048CD" w:rsidRPr="00F111FA" w:rsidRDefault="00B048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respect to catch:</w:t>
      </w:r>
    </w:p>
    <w:p w:rsidR="00B1114C" w:rsidRPr="00F111FA" w:rsidRDefault="00B048CD" w:rsidP="00A1505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∂catc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catch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qs,qa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qs,qa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catchQuota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qs,qa,f,s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B1114C" w:rsidRPr="00F111FA" w:rsidRDefault="00B1114C" w:rsidP="00A1505C">
      <w:pPr>
        <w:rPr>
          <w:rFonts w:eastAsiaTheme="minorEastAsia"/>
          <w:lang w:val="en-US"/>
        </w:rPr>
      </w:pPr>
      <w:bookmarkStart w:id="0" w:name="_GoBack"/>
      <w:bookmarkEnd w:id="0"/>
    </w:p>
    <w:p w:rsidR="00B1114C" w:rsidRPr="009E66E0" w:rsidRDefault="00B1114C" w:rsidP="00B1114C">
      <w:pPr>
        <w:pStyle w:val="Rubrik2"/>
        <w:rPr>
          <w:rFonts w:eastAsiaTheme="minorEastAsia"/>
          <w:lang w:val="en-US"/>
        </w:rPr>
      </w:pPr>
      <w:r w:rsidRPr="009E66E0">
        <w:rPr>
          <w:rFonts w:eastAsiaTheme="minorEastAsia"/>
          <w:lang w:val="en-US"/>
        </w:rPr>
        <w:t>Complementary slackness condition</w:t>
      </w:r>
    </w:p>
    <w:p w:rsidR="00B1114C" w:rsidRPr="009E66E0" w:rsidRDefault="00B1114C" w:rsidP="00A1505C">
      <w:pPr>
        <w:rPr>
          <w:rFonts w:eastAsiaTheme="minorEastAsia"/>
          <w:lang w:val="en-US"/>
        </w:rPr>
      </w:pPr>
    </w:p>
    <w:p w:rsidR="00B1114C" w:rsidRPr="00B1114C" w:rsidRDefault="00B1114C" w:rsidP="00A1505C">
      <w:pPr>
        <w:rPr>
          <w:rFonts w:eastAsiaTheme="minorEastAsia"/>
          <w:b/>
          <w:lang w:val="en-US"/>
        </w:rPr>
      </w:pPr>
      <w:r w:rsidRPr="00B1114C">
        <w:rPr>
          <w:rFonts w:eastAsiaTheme="minorEastAsia"/>
          <w:b/>
          <w:lang w:val="en-US"/>
        </w:rPr>
        <w:t>Effort constraint (inequality)</w:t>
      </w:r>
    </w:p>
    <w:p w:rsidR="00D561C5" w:rsidRPr="00D561C5" w:rsidRDefault="00D7310F" w:rsidP="00D561C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fish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seg,f</m:t>
                          </m:r>
                        </m:sub>
                      </m:sSub>
                    </m:e>
                    <m:sub/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vessels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seg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maxEffSeg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seg</m:t>
                      </m:r>
                    </m:sub>
                  </m:sSub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seg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effRestrSeg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561C5" w:rsidRDefault="00D561C5" w:rsidP="00D561C5">
      <w:pPr>
        <w:rPr>
          <w:rFonts w:eastAsiaTheme="minorEastAsia"/>
          <w:b/>
          <w:lang w:val="en-US"/>
        </w:rPr>
      </w:pPr>
    </w:p>
    <w:p w:rsidR="006673E1" w:rsidRDefault="006673E1" w:rsidP="00D561C5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Effort constraint per fishery</w:t>
      </w:r>
    </w:p>
    <w:p w:rsidR="006673E1" w:rsidRPr="006673E1" w:rsidRDefault="00D7310F" w:rsidP="00D561C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seg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vessel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seg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*se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fish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seg,f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*maxEffFishery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effRestrFishery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561C5" w:rsidRPr="00D561C5" w:rsidRDefault="00D561C5" w:rsidP="00D561C5">
      <w:pPr>
        <w:rPr>
          <w:rFonts w:eastAsiaTheme="minorEastAsia"/>
          <w:lang w:val="en-US"/>
        </w:rPr>
      </w:pPr>
      <w:r w:rsidRPr="00D561C5">
        <w:rPr>
          <w:rFonts w:eastAsiaTheme="minorEastAsia"/>
          <w:b/>
          <w:lang w:val="en-US"/>
        </w:rPr>
        <w:lastRenderedPageBreak/>
        <w:t>Catch constraint (inequality)</w:t>
      </w:r>
    </w:p>
    <w:p w:rsidR="00D561C5" w:rsidRDefault="00D561C5" w:rsidP="00D561C5">
      <w:pPr>
        <w:rPr>
          <w:lang w:val="en-US"/>
        </w:rPr>
      </w:pPr>
    </w:p>
    <w:p w:rsidR="00D561C5" w:rsidRDefault="00D7310F" w:rsidP="00D561C5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f,s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catch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f,s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qs,qa,f,s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TAC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qs,qa</m:t>
                      </m:r>
                    </m:sub>
                  </m:sSub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qs,qa</m:t>
              </m:r>
            </m:sub>
            <m:sup>
              <m:r>
                <w:rPr>
                  <w:rFonts w:ascii="Cambria Math" w:hAnsi="Cambria Math"/>
                  <w:lang w:val="en-US"/>
                </w:rPr>
                <m:t>catchQuota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1505C" w:rsidRDefault="00A1505C" w:rsidP="00A1505C">
      <w:pPr>
        <w:rPr>
          <w:lang w:val="en-US"/>
        </w:rPr>
      </w:pPr>
    </w:p>
    <w:p w:rsidR="00DA0B9F" w:rsidRPr="00DA0B9F" w:rsidRDefault="00DA0B9F" w:rsidP="00A1505C">
      <w:pPr>
        <w:rPr>
          <w:b/>
          <w:lang w:val="en-US"/>
        </w:rPr>
      </w:pPr>
      <w:r w:rsidRPr="00DA0B9F">
        <w:rPr>
          <w:b/>
          <w:lang w:val="en-US"/>
        </w:rPr>
        <w:t xml:space="preserve">Non-negative effort </w:t>
      </w:r>
    </w:p>
    <w:p w:rsidR="00DA0B9F" w:rsidRDefault="00DA0B9F" w:rsidP="00DA0B9F">
      <w:pPr>
        <w:rPr>
          <w:lang w:val="en-US"/>
        </w:rPr>
      </w:pPr>
      <w:r>
        <w:rPr>
          <w:lang w:val="en-US"/>
        </w:rPr>
        <w:t xml:space="preserve">                             </w:t>
      </w:r>
    </w:p>
    <w:p w:rsidR="00DA0B9F" w:rsidRPr="0031659C" w:rsidRDefault="00D7310F" w:rsidP="00DA0B9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effortNonNeg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532070" w:rsidRDefault="00532070">
      <w:pPr>
        <w:rPr>
          <w:lang w:val="en-US"/>
        </w:rPr>
      </w:pPr>
    </w:p>
    <w:p w:rsidR="00532070" w:rsidRPr="00532070" w:rsidRDefault="00532070">
      <w:pPr>
        <w:rPr>
          <w:b/>
          <w:lang w:val="en-US"/>
        </w:rPr>
      </w:pPr>
      <w:r w:rsidRPr="00532070">
        <w:rPr>
          <w:b/>
          <w:lang w:val="en-US"/>
        </w:rPr>
        <w:t>Non-negative Lagrange multipliers</w:t>
      </w:r>
    </w:p>
    <w:p w:rsidR="00D1183B" w:rsidRPr="00532070" w:rsidRDefault="00D7310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seg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effRestrSeg</m:t>
              </m:r>
            </m:sup>
          </m:sSubSup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532070" w:rsidRPr="00D1183B" w:rsidRDefault="00D7310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effRestrFishery</m:t>
              </m:r>
            </m:sup>
          </m:sSubSup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D1183B" w:rsidRPr="00D1183B" w:rsidRDefault="00D7310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effortNonNeg</m:t>
              </m:r>
            </m:sup>
          </m:sSubSup>
          <m:r>
            <w:rPr>
              <w:rFonts w:ascii="Cambria Math" w:hAnsi="Cambria Math"/>
              <w:lang w:val="en-US"/>
            </w:rPr>
            <m:t>≥0</m:t>
          </m:r>
        </m:oMath>
      </m:oMathPara>
    </w:p>
    <w:p w:rsidR="00D1183B" w:rsidRPr="00532070" w:rsidRDefault="00D7310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qs,qa</m:t>
              </m:r>
            </m:sub>
            <m:sup>
              <m:r>
                <w:rPr>
                  <w:rFonts w:ascii="Cambria Math" w:hAnsi="Cambria Math"/>
                  <w:lang w:val="en-US"/>
                </w:rPr>
                <m:t>catchQuota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32070" w:rsidRDefault="00532070">
      <w:pPr>
        <w:rPr>
          <w:rFonts w:eastAsiaTheme="minorEastAsia"/>
          <w:lang w:val="en-US"/>
        </w:rPr>
      </w:pPr>
    </w:p>
    <w:p w:rsidR="00532070" w:rsidRDefault="00532070">
      <w:pPr>
        <w:rPr>
          <w:rFonts w:eastAsiaTheme="minorEastAsia"/>
          <w:lang w:val="en-US"/>
        </w:rPr>
      </w:pPr>
    </w:p>
    <w:p w:rsidR="00532070" w:rsidRDefault="00532070">
      <w:pPr>
        <w:rPr>
          <w:rFonts w:eastAsiaTheme="minorEastAsia"/>
          <w:lang w:val="en-US"/>
        </w:rPr>
      </w:pPr>
    </w:p>
    <w:p w:rsidR="00532070" w:rsidRDefault="00532070">
      <w:pPr>
        <w:rPr>
          <w:rFonts w:eastAsiaTheme="minorEastAsia"/>
          <w:lang w:val="en-US"/>
        </w:rPr>
      </w:pPr>
    </w:p>
    <w:p w:rsidR="00532070" w:rsidRDefault="00532070">
      <w:pPr>
        <w:rPr>
          <w:rFonts w:eastAsiaTheme="minorEastAsia"/>
          <w:lang w:val="en-US"/>
        </w:rPr>
      </w:pPr>
    </w:p>
    <w:p w:rsidR="00532070" w:rsidRPr="00532070" w:rsidRDefault="00532070">
      <w:pPr>
        <w:rPr>
          <w:rFonts w:eastAsiaTheme="minorEastAsia"/>
          <w:lang w:val="en-US"/>
        </w:rPr>
      </w:pPr>
    </w:p>
    <w:p w:rsidR="005543E3" w:rsidRPr="00B1114C" w:rsidRDefault="005543E3">
      <w:pPr>
        <w:rPr>
          <w:lang w:val="en-US"/>
        </w:rPr>
      </w:pPr>
    </w:p>
    <w:p w:rsidR="00FF1DF0" w:rsidRPr="00FF1DF0" w:rsidRDefault="00FF1DF0" w:rsidP="004227A5">
      <w:pPr>
        <w:pStyle w:val="Rubrik3"/>
        <w:rPr>
          <w:lang w:val="en-US"/>
        </w:rPr>
      </w:pPr>
      <w:r w:rsidRPr="00FF1DF0">
        <w:rPr>
          <w:lang w:val="en-US"/>
        </w:rPr>
        <w:t>Sets</w:t>
      </w:r>
    </w:p>
    <w:p w:rsidR="00FF1DF0" w:rsidRDefault="00FF1DF0">
      <w:pPr>
        <w:rPr>
          <w:lang w:val="en-US"/>
        </w:rPr>
      </w:pPr>
      <w:r>
        <w:rPr>
          <w:lang w:val="en-US"/>
        </w:rPr>
        <w:t>F = fisheries</w:t>
      </w:r>
    </w:p>
    <w:p w:rsidR="00FF1DF0" w:rsidRDefault="00FF1DF0">
      <w:pPr>
        <w:rPr>
          <w:lang w:val="en-US"/>
        </w:rPr>
      </w:pPr>
      <w:r>
        <w:rPr>
          <w:lang w:val="en-US"/>
        </w:rPr>
        <w:t>S= species</w:t>
      </w:r>
    </w:p>
    <w:p w:rsidR="00BA1154" w:rsidRDefault="00BA1154">
      <w:pPr>
        <w:rPr>
          <w:lang w:val="en-US"/>
        </w:rPr>
      </w:pP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 xml:space="preserve"> = segment</w:t>
      </w:r>
    </w:p>
    <w:p w:rsidR="0063516D" w:rsidRDefault="0063516D">
      <w:pPr>
        <w:rPr>
          <w:lang w:val="en-US"/>
        </w:rPr>
      </w:pPr>
      <w:r>
        <w:rPr>
          <w:lang w:val="en-US"/>
        </w:rPr>
        <w:t>P = period</w:t>
      </w:r>
    </w:p>
    <w:p w:rsidR="009C64E2" w:rsidRDefault="009C64E2">
      <w:pPr>
        <w:rPr>
          <w:lang w:val="en-US"/>
        </w:rPr>
      </w:pPr>
      <w:proofErr w:type="spellStart"/>
      <w:r>
        <w:rPr>
          <w:lang w:val="en-US"/>
        </w:rPr>
        <w:t>Seg_fish</w:t>
      </w:r>
      <w:proofErr w:type="spellEnd"/>
      <w:r>
        <w:rPr>
          <w:lang w:val="en-US"/>
        </w:rPr>
        <w:t xml:space="preserve"> = 1/0 if fishery performed by segment (yes=1)</w:t>
      </w:r>
    </w:p>
    <w:p w:rsidR="00F87F8E" w:rsidRDefault="00F87F8E">
      <w:pPr>
        <w:rPr>
          <w:lang w:val="en-US"/>
        </w:rPr>
      </w:pPr>
      <w:proofErr w:type="spellStart"/>
      <w:r>
        <w:rPr>
          <w:lang w:val="en-US"/>
        </w:rPr>
        <w:t>Quotaspecies</w:t>
      </w:r>
      <w:proofErr w:type="spellEnd"/>
      <w:r>
        <w:rPr>
          <w:lang w:val="en-US"/>
        </w:rPr>
        <w:t xml:space="preserve"> = Species with quotas</w:t>
      </w:r>
    </w:p>
    <w:p w:rsidR="00F87F8E" w:rsidRDefault="00F87F8E">
      <w:pPr>
        <w:rPr>
          <w:lang w:val="en-US"/>
        </w:rPr>
      </w:pPr>
      <w:proofErr w:type="spellStart"/>
      <w:r>
        <w:rPr>
          <w:lang w:val="en-US"/>
        </w:rPr>
        <w:lastRenderedPageBreak/>
        <w:t>Quotaarea</w:t>
      </w:r>
      <w:proofErr w:type="spellEnd"/>
      <w:r>
        <w:rPr>
          <w:lang w:val="en-US"/>
        </w:rPr>
        <w:t xml:space="preserve"> = areas over which quotas are defined (ex K, S, KS, etc.)</w:t>
      </w:r>
    </w:p>
    <w:p w:rsidR="0024496D" w:rsidRDefault="0024496D">
      <w:pPr>
        <w:rPr>
          <w:lang w:val="en-US"/>
        </w:rPr>
      </w:pPr>
      <w:r>
        <w:rPr>
          <w:lang w:val="en-US"/>
        </w:rPr>
        <w:t xml:space="preserve">I = 1/0, equals one if the catch is in correct </w:t>
      </w:r>
      <w:proofErr w:type="spellStart"/>
      <w:r>
        <w:rPr>
          <w:lang w:val="en-US"/>
        </w:rPr>
        <w:t>quotaspecies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quotaarea</w:t>
      </w:r>
      <w:proofErr w:type="spellEnd"/>
      <w:r>
        <w:rPr>
          <w:lang w:val="en-US"/>
        </w:rPr>
        <w:t>, fishery and species</w:t>
      </w:r>
    </w:p>
    <w:p w:rsidR="008F0859" w:rsidRDefault="008F0859" w:rsidP="004227A5">
      <w:pPr>
        <w:pStyle w:val="Rubrik3"/>
        <w:rPr>
          <w:lang w:val="en-US"/>
        </w:rPr>
      </w:pPr>
      <w:r>
        <w:rPr>
          <w:lang w:val="en-US"/>
        </w:rPr>
        <w:t>Parameters</w:t>
      </w:r>
    </w:p>
    <w:p w:rsidR="008F0859" w:rsidRDefault="008F0859">
      <w:pPr>
        <w:rPr>
          <w:lang w:val="en-US"/>
        </w:rPr>
      </w:pPr>
      <w:r>
        <w:rPr>
          <w:lang w:val="en-US"/>
        </w:rPr>
        <w:t>P= price</w:t>
      </w:r>
    </w:p>
    <w:p w:rsidR="008F0859" w:rsidRDefault="008F0859">
      <w:pPr>
        <w:rPr>
          <w:lang w:val="en-US"/>
        </w:rPr>
      </w:pPr>
      <w:proofErr w:type="spellStart"/>
      <w:proofErr w:type="gramStart"/>
      <w:r>
        <w:rPr>
          <w:lang w:val="en-US"/>
        </w:rPr>
        <w:t>Vc</w:t>
      </w:r>
      <w:proofErr w:type="spellEnd"/>
      <w:proofErr w:type="gramEnd"/>
      <w:r>
        <w:rPr>
          <w:lang w:val="en-US"/>
        </w:rPr>
        <w:t xml:space="preserve"> = variable costs</w:t>
      </w:r>
    </w:p>
    <w:p w:rsidR="00BA1154" w:rsidRDefault="00BA1154">
      <w:pPr>
        <w:rPr>
          <w:lang w:val="en-US"/>
        </w:rPr>
      </w:pPr>
      <w:r>
        <w:rPr>
          <w:lang w:val="en-US"/>
        </w:rPr>
        <w:t>Fc = fixed cost</w:t>
      </w:r>
    </w:p>
    <w:p w:rsidR="008F0859" w:rsidRDefault="008F0859">
      <w:pPr>
        <w:rPr>
          <w:lang w:val="en-US"/>
        </w:rPr>
      </w:pP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 xml:space="preserve"> = effort annual</w:t>
      </w:r>
    </w:p>
    <w:p w:rsidR="00D766CB" w:rsidRDefault="00D766CB">
      <w:pPr>
        <w:rPr>
          <w:lang w:val="en-US"/>
        </w:rPr>
      </w:pPr>
      <w:r>
        <w:rPr>
          <w:lang w:val="en-US"/>
        </w:rPr>
        <w:t>E = effort</w:t>
      </w:r>
    </w:p>
    <w:p w:rsidR="00BA1154" w:rsidRDefault="00BA1154">
      <w:pPr>
        <w:rPr>
          <w:lang w:val="en-US"/>
        </w:rPr>
      </w:pPr>
      <w:r>
        <w:rPr>
          <w:lang w:val="en-US"/>
        </w:rPr>
        <w:t>Vessels = vessels</w:t>
      </w:r>
    </w:p>
    <w:p w:rsidR="002D57BB" w:rsidRDefault="002D57BB">
      <w:pPr>
        <w:rPr>
          <w:lang w:val="en-US"/>
        </w:rPr>
      </w:pPr>
      <w:r>
        <w:rPr>
          <w:lang w:val="en-US"/>
        </w:rPr>
        <w:t>C</w:t>
      </w:r>
      <w:r w:rsidR="001324A4">
        <w:rPr>
          <w:lang w:val="en-US"/>
        </w:rPr>
        <w:t>d</w:t>
      </w:r>
      <w:r>
        <w:rPr>
          <w:lang w:val="en-US"/>
        </w:rPr>
        <w:t xml:space="preserve"> = </w:t>
      </w:r>
      <w:r w:rsidR="001324A4">
        <w:rPr>
          <w:lang w:val="en-US"/>
        </w:rPr>
        <w:t>Catch distribution</w:t>
      </w:r>
      <w:r w:rsidR="00972116">
        <w:rPr>
          <w:lang w:val="en-US"/>
        </w:rPr>
        <w:t xml:space="preserve"> (tons/day)</w:t>
      </w:r>
    </w:p>
    <w:p w:rsidR="00CB0822" w:rsidRDefault="00CB0822">
      <w:pPr>
        <w:rPr>
          <w:lang w:val="en-US"/>
        </w:rPr>
      </w:pPr>
    </w:p>
    <w:p w:rsidR="00CB0822" w:rsidRDefault="00CB0822" w:rsidP="00CB0822">
      <w:pPr>
        <w:pStyle w:val="Rubrik2"/>
        <w:rPr>
          <w:lang w:val="en-US"/>
        </w:rPr>
      </w:pPr>
      <w:r>
        <w:rPr>
          <w:lang w:val="en-US"/>
        </w:rPr>
        <w:t>Restrictions for documentation</w:t>
      </w:r>
    </w:p>
    <w:p w:rsidR="00CB0822" w:rsidRPr="00293AEB" w:rsidRDefault="00CB0822">
      <w:pPr>
        <w:rPr>
          <w:lang w:val="en-US"/>
        </w:rPr>
      </w:pPr>
      <w:r>
        <w:rPr>
          <w:lang w:val="en-US"/>
        </w:rPr>
        <w:t>Effort fixed to 0 for fisheries not in season. Not in Lagrange.</w:t>
      </w:r>
    </w:p>
    <w:sectPr w:rsidR="00CB0822" w:rsidRPr="00293AE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0F" w:rsidRDefault="00D7310F" w:rsidP="00EC6E1B">
      <w:pPr>
        <w:spacing w:after="0" w:line="240" w:lineRule="auto"/>
      </w:pPr>
      <w:r>
        <w:separator/>
      </w:r>
    </w:p>
  </w:endnote>
  <w:endnote w:type="continuationSeparator" w:id="0">
    <w:p w:rsidR="00D7310F" w:rsidRDefault="00D7310F" w:rsidP="00EC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402554"/>
      <w:docPartObj>
        <w:docPartGallery w:val="Page Numbers (Bottom of Page)"/>
        <w:docPartUnique/>
      </w:docPartObj>
    </w:sdtPr>
    <w:sdtEndPr/>
    <w:sdtContent>
      <w:p w:rsidR="00FB4AA3" w:rsidRDefault="00FB4AA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435">
          <w:rPr>
            <w:noProof/>
          </w:rPr>
          <w:t>3</w:t>
        </w:r>
        <w:r>
          <w:fldChar w:fldCharType="end"/>
        </w:r>
      </w:p>
    </w:sdtContent>
  </w:sdt>
  <w:p w:rsidR="00FB4AA3" w:rsidRDefault="00FB4AA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0F" w:rsidRDefault="00D7310F" w:rsidP="00EC6E1B">
      <w:pPr>
        <w:spacing w:after="0" w:line="240" w:lineRule="auto"/>
      </w:pPr>
      <w:r>
        <w:separator/>
      </w:r>
    </w:p>
  </w:footnote>
  <w:footnote w:type="continuationSeparator" w:id="0">
    <w:p w:rsidR="00D7310F" w:rsidRDefault="00D7310F" w:rsidP="00EC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EB"/>
    <w:rsid w:val="00001075"/>
    <w:rsid w:val="000A1236"/>
    <w:rsid w:val="000C08B6"/>
    <w:rsid w:val="000E595A"/>
    <w:rsid w:val="000F73FE"/>
    <w:rsid w:val="001324A4"/>
    <w:rsid w:val="00140026"/>
    <w:rsid w:val="001C56A0"/>
    <w:rsid w:val="001F6EF6"/>
    <w:rsid w:val="0024496D"/>
    <w:rsid w:val="00293AEB"/>
    <w:rsid w:val="002D57BB"/>
    <w:rsid w:val="0031659C"/>
    <w:rsid w:val="00341AF8"/>
    <w:rsid w:val="0036602D"/>
    <w:rsid w:val="003760E6"/>
    <w:rsid w:val="00382435"/>
    <w:rsid w:val="00396EC9"/>
    <w:rsid w:val="003B5419"/>
    <w:rsid w:val="003E44B9"/>
    <w:rsid w:val="004227A5"/>
    <w:rsid w:val="00430470"/>
    <w:rsid w:val="00524AE9"/>
    <w:rsid w:val="00532070"/>
    <w:rsid w:val="005543E3"/>
    <w:rsid w:val="00594639"/>
    <w:rsid w:val="005B313E"/>
    <w:rsid w:val="0063516D"/>
    <w:rsid w:val="00650DB8"/>
    <w:rsid w:val="006673E1"/>
    <w:rsid w:val="006A1309"/>
    <w:rsid w:val="006C6FE9"/>
    <w:rsid w:val="0078543F"/>
    <w:rsid w:val="00792518"/>
    <w:rsid w:val="007A5088"/>
    <w:rsid w:val="00825BD2"/>
    <w:rsid w:val="0086389E"/>
    <w:rsid w:val="008A20E5"/>
    <w:rsid w:val="008E6CBA"/>
    <w:rsid w:val="008E7C3B"/>
    <w:rsid w:val="008F0859"/>
    <w:rsid w:val="00900326"/>
    <w:rsid w:val="009072E0"/>
    <w:rsid w:val="00952A9D"/>
    <w:rsid w:val="00972116"/>
    <w:rsid w:val="00983AF0"/>
    <w:rsid w:val="009C64E2"/>
    <w:rsid w:val="009E66E0"/>
    <w:rsid w:val="00A1505C"/>
    <w:rsid w:val="00A30071"/>
    <w:rsid w:val="00A762E6"/>
    <w:rsid w:val="00A81588"/>
    <w:rsid w:val="00A827F4"/>
    <w:rsid w:val="00A91D88"/>
    <w:rsid w:val="00A92821"/>
    <w:rsid w:val="00AD7593"/>
    <w:rsid w:val="00B048CD"/>
    <w:rsid w:val="00B1114C"/>
    <w:rsid w:val="00B278E6"/>
    <w:rsid w:val="00B319DE"/>
    <w:rsid w:val="00B34ED6"/>
    <w:rsid w:val="00B36D66"/>
    <w:rsid w:val="00B91423"/>
    <w:rsid w:val="00BA1154"/>
    <w:rsid w:val="00BE1552"/>
    <w:rsid w:val="00C15A98"/>
    <w:rsid w:val="00C62F32"/>
    <w:rsid w:val="00CA693B"/>
    <w:rsid w:val="00CB0822"/>
    <w:rsid w:val="00CD33B6"/>
    <w:rsid w:val="00CD4809"/>
    <w:rsid w:val="00D1183B"/>
    <w:rsid w:val="00D17796"/>
    <w:rsid w:val="00D561C5"/>
    <w:rsid w:val="00D72E78"/>
    <w:rsid w:val="00D7310F"/>
    <w:rsid w:val="00D766CB"/>
    <w:rsid w:val="00DA0B9F"/>
    <w:rsid w:val="00DB49D2"/>
    <w:rsid w:val="00DE3490"/>
    <w:rsid w:val="00EC6517"/>
    <w:rsid w:val="00EC6E1B"/>
    <w:rsid w:val="00ED068A"/>
    <w:rsid w:val="00EE420E"/>
    <w:rsid w:val="00F111FA"/>
    <w:rsid w:val="00F32E3E"/>
    <w:rsid w:val="00F3324F"/>
    <w:rsid w:val="00F517DD"/>
    <w:rsid w:val="00F87F8E"/>
    <w:rsid w:val="00FB4AA3"/>
    <w:rsid w:val="00FF1DF0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2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22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2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F1DF0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F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F1DF0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42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2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dhuvud">
    <w:name w:val="header"/>
    <w:basedOn w:val="Normal"/>
    <w:link w:val="SidhuvudChar"/>
    <w:uiPriority w:val="99"/>
    <w:unhideWhenUsed/>
    <w:rsid w:val="00EC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C6E1B"/>
  </w:style>
  <w:style w:type="paragraph" w:styleId="Sidfot">
    <w:name w:val="footer"/>
    <w:basedOn w:val="Normal"/>
    <w:link w:val="SidfotChar"/>
    <w:uiPriority w:val="99"/>
    <w:unhideWhenUsed/>
    <w:rsid w:val="00EC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C6E1B"/>
  </w:style>
  <w:style w:type="character" w:customStyle="1" w:styleId="Rubrik1Char">
    <w:name w:val="Rubrik 1 Char"/>
    <w:basedOn w:val="Standardstycketeckensnitt"/>
    <w:link w:val="Rubrik1"/>
    <w:uiPriority w:val="9"/>
    <w:rsid w:val="00A92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92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22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2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F1DF0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F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F1DF0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42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2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dhuvud">
    <w:name w:val="header"/>
    <w:basedOn w:val="Normal"/>
    <w:link w:val="SidhuvudChar"/>
    <w:uiPriority w:val="99"/>
    <w:unhideWhenUsed/>
    <w:rsid w:val="00EC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C6E1B"/>
  </w:style>
  <w:style w:type="paragraph" w:styleId="Sidfot">
    <w:name w:val="footer"/>
    <w:basedOn w:val="Normal"/>
    <w:link w:val="SidfotChar"/>
    <w:uiPriority w:val="99"/>
    <w:unhideWhenUsed/>
    <w:rsid w:val="00EC6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C6E1B"/>
  </w:style>
  <w:style w:type="character" w:customStyle="1" w:styleId="Rubrik1Char">
    <w:name w:val="Rubrik 1 Char"/>
    <w:basedOn w:val="Standardstycketeckensnitt"/>
    <w:link w:val="Rubrik1"/>
    <w:uiPriority w:val="9"/>
    <w:rsid w:val="00A92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8E"/>
    <w:rsid w:val="0026248E"/>
    <w:rsid w:val="003C2133"/>
    <w:rsid w:val="00D0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C21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3C21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121B173D</Template>
  <TotalTime>2516</TotalTime>
  <Pages>5</Pages>
  <Words>784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Staffan Waldo</dc:creator>
  <cp:lastModifiedBy>Staffan Waldo</cp:lastModifiedBy>
  <cp:revision>87</cp:revision>
  <dcterms:created xsi:type="dcterms:W3CDTF">2013-03-11T07:06:00Z</dcterms:created>
  <dcterms:modified xsi:type="dcterms:W3CDTF">2013-08-16T09:16:00Z</dcterms:modified>
</cp:coreProperties>
</file>